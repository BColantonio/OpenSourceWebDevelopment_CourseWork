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63FCB" w14:textId="5C79583E" w:rsidR="00E81978" w:rsidRDefault="005C7FD2">
      <w:pPr>
        <w:pStyle w:val="Title"/>
      </w:pPr>
      <w:sdt>
        <w:sdtPr>
          <w:alias w:val="Title:"/>
          <w:tag w:val="Title:"/>
          <w:id w:val="726351117"/>
          <w:placeholder>
            <w:docPart w:val="DFD27028949E4337BDC496FDA0AD773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F7964">
            <w:t>Advanced Open Source Development Final Project</w:t>
          </w:r>
        </w:sdtContent>
      </w:sdt>
    </w:p>
    <w:p w14:paraId="6E6A3A91" w14:textId="210BD454" w:rsidR="00B823AA" w:rsidRDefault="00BF7964" w:rsidP="00B823AA">
      <w:pPr>
        <w:pStyle w:val="Title2"/>
      </w:pPr>
      <w:r>
        <w:t>Brian Colantonio</w:t>
      </w:r>
    </w:p>
    <w:p w14:paraId="7C55B533" w14:textId="7CE39C5D" w:rsidR="00E81978" w:rsidRDefault="00BF7964" w:rsidP="00B823AA">
      <w:pPr>
        <w:pStyle w:val="Title2"/>
      </w:pPr>
      <w:r>
        <w:t>New England Institute of Technology</w:t>
      </w:r>
    </w:p>
    <w:p w14:paraId="7F154E59" w14:textId="2CE4DB8A" w:rsidR="00E81978" w:rsidRDefault="00E81978">
      <w:pPr>
        <w:pStyle w:val="Title"/>
      </w:pPr>
    </w:p>
    <w:p w14:paraId="6F6BB107" w14:textId="6DCE0ECB" w:rsidR="00E81978" w:rsidRDefault="00E81978" w:rsidP="00B823AA">
      <w:pPr>
        <w:pStyle w:val="Title2"/>
      </w:pPr>
    </w:p>
    <w:p w14:paraId="168C7DC8" w14:textId="198FF5D9" w:rsidR="00E81978" w:rsidRDefault="005C7FD2">
      <w:pPr>
        <w:pStyle w:val="SectionTitle"/>
      </w:pPr>
      <w:sdt>
        <w:sdtPr>
          <w:alias w:val="Section title:"/>
          <w:tag w:val="Section title:"/>
          <w:id w:val="984196707"/>
          <w:placeholder>
            <w:docPart w:val="4C5720F85DEE498FA5C5C53D916AE9B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F7964">
            <w:t>Advanced Open Source Development Final Project</w:t>
          </w:r>
        </w:sdtContent>
      </w:sdt>
    </w:p>
    <w:p w14:paraId="6128C291" w14:textId="425AE4B1" w:rsidR="00BF7964" w:rsidRDefault="00BF7964" w:rsidP="00BF7964">
      <w:pPr>
        <w:jc w:val="both"/>
        <w:rPr>
          <w:rFonts w:ascii=".SFUIText" w:eastAsia="Times New Roman" w:hAnsi=".SFUIText" w:cs="Times New Roman"/>
          <w:color w:val="454545"/>
          <w:kern w:val="0"/>
          <w:lang w:eastAsia="en-US"/>
        </w:rPr>
      </w:pPr>
      <w:r w:rsidRPr="00BF7964">
        <w:rPr>
          <w:rFonts w:ascii=".SFUIText" w:eastAsia="Times New Roman" w:hAnsi=".SFUIText" w:cs="Times New Roman"/>
          <w:color w:val="454545"/>
          <w:kern w:val="0"/>
          <w:lang w:eastAsia="en-US"/>
        </w:rPr>
        <w:t xml:space="preserve">Technology affords us incredible feats which were unimaginable merely 20 years ago. Rapid growth in technology naturally requires our software to keep up with the pace. Fast forward to present day and the basic operation of our entire civilization rests on a foundation built in software. Now, everything from managing your bank account, watching a movie, and recording musical projects, to the operation of our traffic grid, and energy systems like that which provides our electricity, rely on software for instructions on how to operate. Quick thinking and strong problem solving is required to prevent or recover from vulnerabilities of which are uncovered and exploited by savvy troublemakers all around the </w:t>
      </w:r>
      <w:r w:rsidRPr="00BF7964">
        <w:rPr>
          <w:rFonts w:ascii=".SFUIText" w:eastAsia="Times New Roman" w:hAnsi=".SFUIText" w:cs="Times New Roman"/>
          <w:color w:val="454545"/>
          <w:kern w:val="0"/>
          <w:lang w:eastAsia="en-US"/>
        </w:rPr>
        <w:t>world.</w:t>
      </w:r>
      <w:r w:rsidRPr="00BF7964">
        <w:rPr>
          <w:rFonts w:ascii=".SFUIText" w:eastAsia="Times New Roman" w:hAnsi=".SFUIText" w:cs="Times New Roman"/>
          <w:color w:val="454545"/>
          <w:kern w:val="0"/>
          <w:lang w:eastAsia="en-US"/>
        </w:rPr>
        <w:t xml:space="preserve"> Vulnerabilities in software pose such a risk for problems of detrimental proportions that the </w:t>
      </w:r>
      <w:r w:rsidRPr="00BF7964">
        <w:rPr>
          <w:rFonts w:ascii=".SFUIText" w:eastAsia="Times New Roman" w:hAnsi=".SFUIText" w:cs="Times New Roman"/>
          <w:color w:val="454545"/>
          <w:kern w:val="0"/>
          <w:lang w:eastAsia="en-US"/>
        </w:rPr>
        <w:t>multibillion-dollar</w:t>
      </w:r>
      <w:r w:rsidRPr="00BF7964">
        <w:rPr>
          <w:rFonts w:ascii=".SFUIText" w:eastAsia="Times New Roman" w:hAnsi=".SFUIText" w:cs="Times New Roman"/>
          <w:color w:val="454545"/>
          <w:kern w:val="0"/>
          <w:lang w:eastAsia="en-US"/>
        </w:rPr>
        <w:t xml:space="preserve"> industry of software/cyber security has since been established in the ongoing effort to mitigate their effects.</w:t>
      </w:r>
      <w:r>
        <w:rPr>
          <w:rFonts w:ascii=".SFUIText" w:eastAsia="Times New Roman" w:hAnsi=".SFUIText" w:cs="Times New Roman"/>
          <w:color w:val="454545"/>
          <w:kern w:val="0"/>
          <w:lang w:eastAsia="en-US"/>
        </w:rPr>
        <w:t xml:space="preserve"> </w:t>
      </w:r>
    </w:p>
    <w:p w14:paraId="376409CE" w14:textId="77777777" w:rsidR="00BF7964" w:rsidRDefault="00BF7964" w:rsidP="00BF7964">
      <w:pPr>
        <w:jc w:val="both"/>
        <w:rPr>
          <w:rFonts w:ascii=".SFUIText" w:eastAsia="Times New Roman" w:hAnsi=".SFUIText" w:cs="Times New Roman"/>
          <w:color w:val="454545"/>
          <w:kern w:val="0"/>
          <w:lang w:eastAsia="en-US"/>
        </w:rPr>
      </w:pPr>
      <w:r w:rsidRPr="00BF7964">
        <w:rPr>
          <w:rFonts w:ascii=".SFUIText" w:eastAsia="Times New Roman" w:hAnsi=".SFUIText" w:cs="Times New Roman"/>
          <w:color w:val="454545"/>
          <w:kern w:val="0"/>
          <w:lang w:eastAsia="en-US"/>
        </w:rPr>
        <w:t xml:space="preserve">As students, we have received various introductions to methods and practices utilized to secure our code. We have also realized by now that our field of expertise is so vast that it would be impossible to receive a formal education which covers every aspect of software development. </w:t>
      </w:r>
      <w:proofErr w:type="gramStart"/>
      <w:r w:rsidRPr="00BF7964">
        <w:rPr>
          <w:rFonts w:ascii=".SFUIText" w:eastAsia="Times New Roman" w:hAnsi=".SFUIText" w:cs="Times New Roman"/>
          <w:color w:val="454545"/>
          <w:kern w:val="0"/>
          <w:lang w:eastAsia="en-US"/>
        </w:rPr>
        <w:t>Therefore</w:t>
      </w:r>
      <w:proofErr w:type="gramEnd"/>
      <w:r w:rsidRPr="00BF7964">
        <w:rPr>
          <w:rFonts w:ascii=".SFUIText" w:eastAsia="Times New Roman" w:hAnsi=".SFUIText" w:cs="Times New Roman"/>
          <w:color w:val="454545"/>
          <w:kern w:val="0"/>
          <w:lang w:eastAsia="en-US"/>
        </w:rPr>
        <w:t xml:space="preserve"> it is important never to cease learning through our own research and investigation. </w:t>
      </w:r>
    </w:p>
    <w:p w14:paraId="076E9D2D" w14:textId="77777777" w:rsidR="00BF7964" w:rsidRDefault="00BF7964" w:rsidP="00BF7964">
      <w:pPr>
        <w:jc w:val="both"/>
        <w:rPr>
          <w:rFonts w:ascii=".SFUIText" w:eastAsia="Times New Roman" w:hAnsi=".SFUIText" w:cs="Times New Roman"/>
          <w:color w:val="454545"/>
          <w:kern w:val="0"/>
          <w:lang w:eastAsia="en-US"/>
        </w:rPr>
      </w:pPr>
      <w:r w:rsidRPr="00BF7964">
        <w:rPr>
          <w:rFonts w:ascii=".SFUIText" w:eastAsia="Times New Roman" w:hAnsi=".SFUIText" w:cs="Times New Roman"/>
          <w:color w:val="454545"/>
          <w:kern w:val="0"/>
          <w:lang w:eastAsia="en-US"/>
        </w:rPr>
        <w:t xml:space="preserve">An opportunity has been provided to dig deeper into aspects of Node.JS, MongoDB, and the many modules and tools which have </w:t>
      </w:r>
      <w:r w:rsidRPr="00BF7964">
        <w:rPr>
          <w:rFonts w:ascii=".SFUIText" w:eastAsia="Times New Roman" w:hAnsi=".SFUIText" w:cs="Times New Roman"/>
          <w:color w:val="454545"/>
          <w:kern w:val="0"/>
          <w:lang w:eastAsia="en-US"/>
        </w:rPr>
        <w:t>led</w:t>
      </w:r>
      <w:r w:rsidRPr="00BF7964">
        <w:rPr>
          <w:rFonts w:ascii=".SFUIText" w:eastAsia="Times New Roman" w:hAnsi=".SFUIText" w:cs="Times New Roman"/>
          <w:color w:val="454545"/>
          <w:kern w:val="0"/>
          <w:lang w:eastAsia="en-US"/>
        </w:rPr>
        <w:t xml:space="preserve"> us to this point. With the great importance of software and data security, I have decided to investigate further into the best practices while securing our Node.js projects.</w:t>
      </w:r>
      <w:r>
        <w:rPr>
          <w:rFonts w:ascii=".SFUIText" w:eastAsia="Times New Roman" w:hAnsi=".SFUIText" w:cs="Times New Roman"/>
          <w:color w:val="454545"/>
          <w:kern w:val="0"/>
          <w:lang w:eastAsia="en-US"/>
        </w:rPr>
        <w:t xml:space="preserve"> </w:t>
      </w:r>
    </w:p>
    <w:p w14:paraId="78EF5174" w14:textId="77777777" w:rsidR="00BF7964" w:rsidRDefault="00BF7964" w:rsidP="00BF7964">
      <w:pPr>
        <w:jc w:val="both"/>
        <w:rPr>
          <w:rFonts w:ascii=".SFUIText" w:eastAsia="Times New Roman" w:hAnsi=".SFUIText" w:cs="Times New Roman"/>
          <w:color w:val="454545"/>
          <w:kern w:val="0"/>
          <w:lang w:eastAsia="en-US"/>
        </w:rPr>
      </w:pPr>
      <w:r w:rsidRPr="00BF7964">
        <w:rPr>
          <w:rFonts w:ascii=".SFUIText" w:eastAsia="Times New Roman" w:hAnsi=".SFUIText" w:cs="Times New Roman"/>
          <w:color w:val="454545"/>
          <w:kern w:val="0"/>
          <w:lang w:eastAsia="en-US"/>
        </w:rPr>
        <w:t xml:space="preserve">A relatively easy effort in beginning to reinforce the security of your project would be to ensure that the utilized modules and dependencies are up to date. According to express.js </w:t>
      </w:r>
      <w:r w:rsidRPr="00BF7964">
        <w:rPr>
          <w:rFonts w:ascii=".SFUIText" w:eastAsia="Times New Roman" w:hAnsi=".SFUIText" w:cs="Times New Roman"/>
          <w:color w:val="454545"/>
          <w:kern w:val="0"/>
          <w:lang w:eastAsia="en-US"/>
        </w:rPr>
        <w:lastRenderedPageBreak/>
        <w:t xml:space="preserve">documentation, security and performance issues in former versions will go unfixed and discontinuation of their use is emphasized. It is also good practice to examine the log of security updates for associated tools before considering which version to implement. Naturally, new versions can include flashy new capabilities which can be rather tempting to work with, but production is not recommended with vulnerable code and one should implement the latest stable versions as best efforts to avoid the exploitation of </w:t>
      </w:r>
      <w:r w:rsidRPr="00BF7964">
        <w:rPr>
          <w:rFonts w:ascii=".SFUIText" w:eastAsia="Times New Roman" w:hAnsi=".SFUIText" w:cs="Times New Roman"/>
          <w:color w:val="454545"/>
          <w:kern w:val="0"/>
          <w:lang w:eastAsia="en-US"/>
        </w:rPr>
        <w:t>bugs.</w:t>
      </w:r>
    </w:p>
    <w:p w14:paraId="26C221DF" w14:textId="63231BFB" w:rsidR="00E81978" w:rsidRDefault="00BF7964" w:rsidP="00BF7964">
      <w:pPr>
        <w:jc w:val="both"/>
        <w:rPr>
          <w:rFonts w:ascii=".SFUIText" w:eastAsia="Times New Roman" w:hAnsi=".SFUIText" w:cs="Times New Roman"/>
          <w:color w:val="454545"/>
          <w:kern w:val="0"/>
          <w:lang w:eastAsia="en-US"/>
        </w:rPr>
      </w:pPr>
      <w:r w:rsidRPr="00BF7964">
        <w:rPr>
          <w:rFonts w:ascii=".SFUIText" w:eastAsia="Times New Roman" w:hAnsi=".SFUIText" w:cs="Times New Roman"/>
          <w:color w:val="454545"/>
          <w:kern w:val="0"/>
          <w:lang w:eastAsia="en-US"/>
        </w:rPr>
        <w:t>So,</w:t>
      </w:r>
      <w:r w:rsidRPr="00BF7964">
        <w:rPr>
          <w:rFonts w:ascii=".SFUIText" w:eastAsia="Times New Roman" w:hAnsi=".SFUIText" w:cs="Times New Roman"/>
          <w:color w:val="454545"/>
          <w:kern w:val="0"/>
          <w:lang w:eastAsia="en-US"/>
        </w:rPr>
        <w:t xml:space="preserve"> you’ve built the strongest code in the world? —Congratulations. But have you considered network vulnerabilities? Some of the most common software hacks are done by wrongfully inspecting the packets sent while servers and clients are communicating. The Ajax and post transmissions you once thought to be safe and hidden can be exposed relatively easily using packet sniffing utilities. If your program deals with or transmits sensitive data, it is important to use an encryption service in effort to prevent these types of attacks. Secure Socket Layer (SSL) is a standard security technology which provides an encrypted link between a server and the browser (Info.ssl.com.) The latest progression of SSL </w:t>
      </w:r>
      <w:proofErr w:type="gramStart"/>
      <w:r w:rsidRPr="00BF7964">
        <w:rPr>
          <w:rFonts w:ascii=".SFUIText" w:eastAsia="Times New Roman" w:hAnsi=".SFUIText" w:cs="Times New Roman"/>
          <w:color w:val="454545"/>
          <w:kern w:val="0"/>
          <w:lang w:eastAsia="en-US"/>
        </w:rPr>
        <w:t>encryption</w:t>
      </w:r>
      <w:proofErr w:type="gramEnd"/>
      <w:r w:rsidRPr="00BF7964">
        <w:rPr>
          <w:rFonts w:ascii=".SFUIText" w:eastAsia="Times New Roman" w:hAnsi=".SFUIText" w:cs="Times New Roman"/>
          <w:color w:val="454545"/>
          <w:kern w:val="0"/>
          <w:lang w:eastAsia="en-US"/>
        </w:rPr>
        <w:t xml:space="preserve"> however, is Transport Layer Security (TLS;) which encrypts </w:t>
      </w:r>
      <w:r w:rsidRPr="00BF7964">
        <w:rPr>
          <w:rFonts w:ascii=".SFUIText" w:eastAsia="Times New Roman" w:hAnsi=".SFUIText" w:cs="Times New Roman"/>
          <w:color w:val="454545"/>
          <w:kern w:val="0"/>
          <w:lang w:eastAsia="en-US"/>
        </w:rPr>
        <w:t>data before</w:t>
      </w:r>
      <w:r w:rsidRPr="00BF7964">
        <w:rPr>
          <w:rFonts w:ascii=".SFUIText" w:eastAsia="Times New Roman" w:hAnsi=".SFUIText" w:cs="Times New Roman"/>
          <w:color w:val="454545"/>
          <w:kern w:val="0"/>
          <w:lang w:eastAsia="en-US"/>
        </w:rPr>
        <w:t xml:space="preserve"> it is sent from the client to the server. It is recommended by express.js security documentation to migrate from SSL to TLS with use of useful tools to configure free TLS certificates such as ‘Let’s encrypt.’ Which is a free, open sourced, and open certificate authority provided by the Internet Security Research Group.</w:t>
      </w:r>
    </w:p>
    <w:p w14:paraId="54F54D84" w14:textId="747676A7" w:rsidR="00BF7964" w:rsidRPr="00BF7964" w:rsidRDefault="00BF7964" w:rsidP="00BF7964">
      <w:pPr>
        <w:jc w:val="both"/>
      </w:pPr>
      <w:r>
        <w:rPr>
          <w:rFonts w:ascii=".SFUIText" w:eastAsia="Times New Roman" w:hAnsi=".SFUIText" w:cs="Times New Roman"/>
          <w:color w:val="454545"/>
          <w:kern w:val="0"/>
          <w:lang w:eastAsia="en-US"/>
        </w:rPr>
        <w:t xml:space="preserve">Another important security consideration to be made is the setting of headers. </w:t>
      </w:r>
      <w:r w:rsidR="00D204C2">
        <w:rPr>
          <w:rFonts w:ascii=".SFUIText" w:eastAsia="Times New Roman" w:hAnsi=".SFUIText" w:cs="Times New Roman"/>
          <w:color w:val="454545"/>
          <w:kern w:val="0"/>
          <w:lang w:eastAsia="en-US"/>
        </w:rPr>
        <w:t xml:space="preserve">Node.js affords us some tools which help to avoid well-known web vulnerabilities by appropriately setting HTTP headers for us; one of which, is ‘Helmet.’ Instead of just one tool, however, Helmet can </w:t>
      </w:r>
      <w:proofErr w:type="gramStart"/>
      <w:r w:rsidR="00D204C2">
        <w:rPr>
          <w:rFonts w:ascii=".SFUIText" w:eastAsia="Times New Roman" w:hAnsi=".SFUIText" w:cs="Times New Roman"/>
          <w:color w:val="454545"/>
          <w:kern w:val="0"/>
          <w:lang w:eastAsia="en-US"/>
        </w:rPr>
        <w:t>actually be</w:t>
      </w:r>
      <w:proofErr w:type="gramEnd"/>
      <w:r w:rsidR="00D204C2">
        <w:rPr>
          <w:rFonts w:ascii=".SFUIText" w:eastAsia="Times New Roman" w:hAnsi=".SFUIText" w:cs="Times New Roman"/>
          <w:color w:val="454545"/>
          <w:kern w:val="0"/>
          <w:lang w:eastAsia="en-US"/>
        </w:rPr>
        <w:t xml:space="preserve"> thought of as just a collection of smaller middleware </w:t>
      </w:r>
      <w:r w:rsidR="00D204C2">
        <w:rPr>
          <w:rFonts w:ascii=".SFUIText" w:eastAsia="Times New Roman" w:hAnsi=".SFUIText" w:cs="Times New Roman"/>
          <w:color w:val="454545"/>
          <w:kern w:val="0"/>
          <w:lang w:eastAsia="en-US"/>
        </w:rPr>
        <w:lastRenderedPageBreak/>
        <w:t>functions that set security-related HTTP response headers. These middleware functions include, but are not limited to: ‘</w:t>
      </w:r>
      <w:proofErr w:type="spellStart"/>
      <w:r w:rsidR="00D204C2">
        <w:rPr>
          <w:rFonts w:ascii=".SFUIText" w:eastAsia="Times New Roman" w:hAnsi=".SFUIText" w:cs="Times New Roman"/>
          <w:color w:val="454545"/>
          <w:kern w:val="0"/>
          <w:lang w:eastAsia="en-US"/>
        </w:rPr>
        <w:t>xssFilter</w:t>
      </w:r>
      <w:proofErr w:type="spellEnd"/>
      <w:r w:rsidR="00D204C2">
        <w:rPr>
          <w:rFonts w:ascii=".SFUIText" w:eastAsia="Times New Roman" w:hAnsi=".SFUIText" w:cs="Times New Roman"/>
          <w:color w:val="454545"/>
          <w:kern w:val="0"/>
          <w:lang w:eastAsia="en-US"/>
        </w:rPr>
        <w:t>,’ which sets x-</w:t>
      </w:r>
      <w:proofErr w:type="spellStart"/>
      <w:r w:rsidR="00D204C2">
        <w:rPr>
          <w:rFonts w:ascii=".SFUIText" w:eastAsia="Times New Roman" w:hAnsi=".SFUIText" w:cs="Times New Roman"/>
          <w:color w:val="454545"/>
          <w:kern w:val="0"/>
          <w:lang w:eastAsia="en-US"/>
        </w:rPr>
        <w:t>xss</w:t>
      </w:r>
      <w:proofErr w:type="spellEnd"/>
      <w:r w:rsidR="00D204C2">
        <w:rPr>
          <w:rFonts w:ascii=".SFUIText" w:eastAsia="Times New Roman" w:hAnsi=".SFUIText" w:cs="Times New Roman"/>
          <w:color w:val="454545"/>
          <w:kern w:val="0"/>
          <w:lang w:eastAsia="en-US"/>
        </w:rPr>
        <w:t>-Protection to enable the Cross-site scripting (XSS) filter in most recent web browsers, ‘</w:t>
      </w:r>
      <w:proofErr w:type="spellStart"/>
      <w:r w:rsidR="00D204C2">
        <w:rPr>
          <w:rFonts w:ascii=".SFUIText" w:eastAsia="Times New Roman" w:hAnsi=".SFUIText" w:cs="Times New Roman"/>
          <w:color w:val="454545"/>
          <w:kern w:val="0"/>
          <w:lang w:eastAsia="en-US"/>
        </w:rPr>
        <w:t>noSniff</w:t>
      </w:r>
      <w:proofErr w:type="spellEnd"/>
      <w:r w:rsidR="00D204C2">
        <w:rPr>
          <w:rFonts w:ascii=".SFUIText" w:eastAsia="Times New Roman" w:hAnsi=".SFUIText" w:cs="Times New Roman"/>
          <w:color w:val="454545"/>
          <w:kern w:val="0"/>
          <w:lang w:eastAsia="en-US"/>
        </w:rPr>
        <w:t>,’ which sets X-Content-Type-Options to prevent browsers from MIME-sniffing a response away from the declared content type, ‘</w:t>
      </w:r>
      <w:proofErr w:type="spellStart"/>
      <w:r w:rsidR="00D204C2">
        <w:rPr>
          <w:rFonts w:ascii=".SFUIText" w:eastAsia="Times New Roman" w:hAnsi=".SFUIText" w:cs="Times New Roman"/>
          <w:color w:val="454545"/>
          <w:kern w:val="0"/>
          <w:lang w:eastAsia="en-US"/>
        </w:rPr>
        <w:t>ieNoOpen</w:t>
      </w:r>
      <w:proofErr w:type="spellEnd"/>
      <w:r w:rsidR="00D204C2">
        <w:rPr>
          <w:rFonts w:ascii=".SFUIText" w:eastAsia="Times New Roman" w:hAnsi=".SFUIText" w:cs="Times New Roman"/>
          <w:color w:val="454545"/>
          <w:kern w:val="0"/>
          <w:lang w:eastAsia="en-US"/>
        </w:rPr>
        <w:t>,’ which sets X-Download-Options for IE8+, and many more.</w:t>
      </w:r>
    </w:p>
    <w:p w14:paraId="7EC9B444" w14:textId="3E87E888" w:rsidR="00E81978" w:rsidRDefault="00D204C2">
      <w:r>
        <w:t>Following these guidelines in consideration to your project</w:t>
      </w:r>
      <w:r w:rsidR="00927862">
        <w:t>’</w:t>
      </w:r>
      <w:r>
        <w:t>s security will have you well on your way to providing a safer experience for your end-user. There are countless more strategies used in the effort to secure Node.js, but it is up to us to be aware and stay vigilant.  Keep an eye out for ‘Node Security Project’ or ‘</w:t>
      </w:r>
      <w:proofErr w:type="spellStart"/>
      <w:r>
        <w:t>Snyk</w:t>
      </w:r>
      <w:proofErr w:type="spellEnd"/>
      <w:r>
        <w:t>’ advisories that affect the modules that your app utilizes</w:t>
      </w:r>
      <w:r w:rsidR="008F0D83">
        <w:t xml:space="preserve">; both databases are great resources when it comes to Node security. Stay informed and familiarize yourself with known web vulnerabilities, such as: SQL/NoSQL Injection, Broken Authentication, and Sensitive Data Exposure; </w:t>
      </w:r>
      <w:r w:rsidR="002308A6">
        <w:t>--</w:t>
      </w:r>
      <w:bookmarkStart w:id="0" w:name="_GoBack"/>
      <w:bookmarkEnd w:id="0"/>
      <w:r w:rsidR="008F0D83">
        <w:t xml:space="preserve">and </w:t>
      </w:r>
      <w:r w:rsidR="002308A6">
        <w:t xml:space="preserve">do your best while </w:t>
      </w:r>
      <w:r w:rsidR="008F0D83">
        <w:t>tak</w:t>
      </w:r>
      <w:r w:rsidR="002308A6">
        <w:t>ing</w:t>
      </w:r>
      <w:r w:rsidR="008F0D83">
        <w:t xml:space="preserve"> precautions to avoid them.</w:t>
      </w:r>
    </w:p>
    <w:sdt>
      <w:sdtPr>
        <w:rPr>
          <w:rFonts w:asciiTheme="minorHAnsi" w:eastAsiaTheme="minorEastAsia" w:hAnsiTheme="minorHAnsi" w:cstheme="minorBidi"/>
        </w:rPr>
        <w:id w:val="62297111"/>
        <w:docPartObj>
          <w:docPartGallery w:val="Bibliographies"/>
          <w:docPartUnique/>
        </w:docPartObj>
      </w:sdtPr>
      <w:sdtEndPr/>
      <w:sdtContent>
        <w:p w14:paraId="1B15A0BF" w14:textId="77777777" w:rsidR="00E81978" w:rsidRDefault="005D3A03">
          <w:pPr>
            <w:pStyle w:val="SectionTitle"/>
          </w:pPr>
          <w:r>
            <w:t>References</w:t>
          </w:r>
        </w:p>
        <w:p w14:paraId="7A5CB5D1" w14:textId="088E35FB" w:rsidR="008F0D83" w:rsidRDefault="00C31D30" w:rsidP="00F7548A">
          <w:pPr>
            <w:ind w:firstLine="0"/>
            <w:rPr>
              <w:noProof/>
            </w:rPr>
          </w:pPr>
          <w:r>
            <w:fldChar w:fldCharType="begin"/>
          </w:r>
          <w:r>
            <w:instrText xml:space="preserve"> BIBLIOGRAPHY </w:instrText>
          </w:r>
          <w:r>
            <w:fldChar w:fldCharType="separate"/>
          </w:r>
          <w:r w:rsidR="008F0D83">
            <w:rPr>
              <w:noProof/>
            </w:rPr>
            <w:t xml:space="preserve">OWASP FOUNDATION. (2017). OWASP Top 10 Application Security Risks - 2017. Retrieved from </w:t>
          </w:r>
          <w:r w:rsidR="008F0D83" w:rsidRPr="008F0D83">
            <w:rPr>
              <w:noProof/>
            </w:rPr>
            <w:t>https://www.owasp.org/index.php/Top_10-2017_Top_10</w:t>
          </w:r>
        </w:p>
        <w:p w14:paraId="08076A1E" w14:textId="77777777" w:rsidR="00F7548A" w:rsidRDefault="00F7548A" w:rsidP="008F0D83">
          <w:pPr>
            <w:ind w:firstLine="0"/>
          </w:pPr>
        </w:p>
        <w:p w14:paraId="012ED987" w14:textId="1F7EC802" w:rsidR="008F0D83" w:rsidRDefault="008F0D83" w:rsidP="008F0D83">
          <w:pPr>
            <w:ind w:firstLine="0"/>
          </w:pPr>
          <w:proofErr w:type="spellStart"/>
          <w:r>
            <w:t>StrongLoop</w:t>
          </w:r>
          <w:proofErr w:type="spellEnd"/>
          <w:r>
            <w:t>, IBM, and other expressjs.com contributors. (2017) Production Best Practices: Security. Retrieved from https://expressjs.com/en/advanced/best-practice-security.html</w:t>
          </w:r>
        </w:p>
        <w:p w14:paraId="5DCBB6A9" w14:textId="6B2B6B9A" w:rsidR="00F7548A" w:rsidRDefault="00F7548A" w:rsidP="008F0D83">
          <w:pPr>
            <w:ind w:firstLine="0"/>
          </w:pPr>
        </w:p>
        <w:p w14:paraId="7BCBD699" w14:textId="70BC6606" w:rsidR="00F7548A" w:rsidRDefault="00F7548A" w:rsidP="008F0D83">
          <w:pPr>
            <w:ind w:firstLine="0"/>
          </w:pPr>
          <w:r>
            <w:t>DSSL.com. What is SSL? Retrieved from info.ssl.com/</w:t>
          </w:r>
          <w:proofErr w:type="spellStart"/>
          <w:r>
            <w:t>article.aspx?id</w:t>
          </w:r>
          <w:proofErr w:type="spellEnd"/>
          <w:r>
            <w:t>=10241</w:t>
          </w:r>
        </w:p>
        <w:p w14:paraId="3C251FB9" w14:textId="419D90E9" w:rsidR="008F0D83" w:rsidRPr="008F0D83" w:rsidRDefault="008F0D83" w:rsidP="008F0D83">
          <w:pPr>
            <w:ind w:firstLine="0"/>
          </w:pPr>
        </w:p>
        <w:p w14:paraId="72E39B47" w14:textId="2E688255" w:rsidR="008F0D83" w:rsidRDefault="00C31D30" w:rsidP="00C31D30">
          <w:pPr>
            <w:pStyle w:val="Bibliography"/>
            <w:rPr>
              <w:b/>
              <w:bCs/>
              <w:noProof/>
            </w:rPr>
          </w:pPr>
          <w:r>
            <w:rPr>
              <w:noProof/>
            </w:rPr>
            <w:t xml:space="preserve">Last Name, F. M. (Year). </w:t>
          </w:r>
          <w:r>
            <w:rPr>
              <w:i/>
              <w:iCs/>
              <w:noProof/>
            </w:rPr>
            <w:t>Book Title.</w:t>
          </w:r>
          <w:r>
            <w:rPr>
              <w:noProof/>
            </w:rPr>
            <w:t xml:space="preserve"> City Name: Publisher Name.</w:t>
          </w:r>
          <w:r>
            <w:rPr>
              <w:b/>
              <w:bCs/>
              <w:noProof/>
            </w:rPr>
            <w:fldChar w:fldCharType="end"/>
          </w:r>
        </w:p>
        <w:p w14:paraId="40F5BD35" w14:textId="77777777" w:rsidR="008F0D83" w:rsidRDefault="008F0D83" w:rsidP="008F0D83">
          <w:pPr>
            <w:rPr>
              <w:color w:val="000000"/>
              <w:sz w:val="21"/>
              <w:szCs w:val="21"/>
              <w:shd w:val="clear" w:color="auto" w:fill="F1F4F5"/>
            </w:rPr>
          </w:pPr>
          <w:r>
            <w:rPr>
              <w:color w:val="000000"/>
              <w:sz w:val="21"/>
              <w:szCs w:val="21"/>
              <w:shd w:val="clear" w:color="auto" w:fill="F1F4F5"/>
            </w:rPr>
            <w:t>Last, F. M. (Year Month Date Published). Article title [Type of blog post]. Retrieved from URL.</w:t>
          </w:r>
        </w:p>
        <w:p w14:paraId="3945F9A0" w14:textId="35C42615" w:rsidR="00E81978" w:rsidRPr="008F0D83" w:rsidRDefault="005C7FD2" w:rsidP="008F0D83">
          <w:pPr>
            <w:ind w:firstLine="0"/>
          </w:pPr>
        </w:p>
      </w:sdtContent>
    </w:sdt>
    <w:sectPr w:rsidR="00E81978" w:rsidRPr="008F0D83">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7B660" w14:textId="77777777" w:rsidR="005C7FD2" w:rsidRDefault="005C7FD2">
      <w:pPr>
        <w:spacing w:line="240" w:lineRule="auto"/>
      </w:pPr>
      <w:r>
        <w:separator/>
      </w:r>
    </w:p>
    <w:p w14:paraId="1E0C76E4" w14:textId="77777777" w:rsidR="005C7FD2" w:rsidRDefault="005C7FD2"/>
  </w:endnote>
  <w:endnote w:type="continuationSeparator" w:id="0">
    <w:p w14:paraId="45756872" w14:textId="77777777" w:rsidR="005C7FD2" w:rsidRDefault="005C7FD2">
      <w:pPr>
        <w:spacing w:line="240" w:lineRule="auto"/>
      </w:pPr>
      <w:r>
        <w:continuationSeparator/>
      </w:r>
    </w:p>
    <w:p w14:paraId="4434C56A" w14:textId="77777777" w:rsidR="005C7FD2" w:rsidRDefault="005C7F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FUITex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F1CBA" w14:textId="77777777" w:rsidR="005C7FD2" w:rsidRDefault="005C7FD2">
      <w:pPr>
        <w:spacing w:line="240" w:lineRule="auto"/>
      </w:pPr>
      <w:r>
        <w:separator/>
      </w:r>
    </w:p>
    <w:p w14:paraId="7E2DE99A" w14:textId="77777777" w:rsidR="005C7FD2" w:rsidRDefault="005C7FD2"/>
  </w:footnote>
  <w:footnote w:type="continuationSeparator" w:id="0">
    <w:p w14:paraId="1FFA5B58" w14:textId="77777777" w:rsidR="005C7FD2" w:rsidRDefault="005C7FD2">
      <w:pPr>
        <w:spacing w:line="240" w:lineRule="auto"/>
      </w:pPr>
      <w:r>
        <w:continuationSeparator/>
      </w:r>
    </w:p>
    <w:p w14:paraId="628F09BF" w14:textId="77777777" w:rsidR="005C7FD2" w:rsidRDefault="005C7F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7E12B" w14:textId="417EFA85" w:rsidR="00E81978" w:rsidRDefault="00BF7964">
    <w:pPr>
      <w:pStyle w:val="Header"/>
    </w:pPr>
    <w:sdt>
      <w:sdtPr>
        <w:alias w:val="Running head"/>
        <w:tag w:val=""/>
        <w:id w:val="12739865"/>
        <w:placeholder>
          <w:docPart w:val="9FD6EF9B3278467DBDB293BE15084308"/>
        </w:placeholder>
        <w:dataBinding w:prefixMappings="xmlns:ns0='http://schemas.microsoft.com/office/2006/coverPageProps' " w:xpath="/ns0:CoverPageProperties[1]/ns0:Abstract[1]" w:storeItemID="{55AF091B-3C7A-41E3-B477-F2FDAA23CFDA}"/>
        <w15:appearance w15:val="hidden"/>
        <w:text/>
      </w:sdtPr>
      <w:sdtContent>
        <w:r w:rsidRPr="00BF7964">
          <w:t>Advanced Open Source Development Final Project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D3CDE" w14:textId="5C791FDC" w:rsidR="00E81978" w:rsidRPr="00BF7964" w:rsidRDefault="00BF7964">
    <w:pPr>
      <w:pStyle w:val="Header"/>
      <w:rPr>
        <w:rStyle w:val="Strong"/>
        <w:caps w:val="0"/>
      </w:rPr>
    </w:pPr>
    <w:r>
      <w:t>Advanced Open Source Development Final Project</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64"/>
    <w:rsid w:val="000D3F41"/>
    <w:rsid w:val="002308A6"/>
    <w:rsid w:val="00355DCA"/>
    <w:rsid w:val="00551A02"/>
    <w:rsid w:val="005534FA"/>
    <w:rsid w:val="005C7FD2"/>
    <w:rsid w:val="005D3A03"/>
    <w:rsid w:val="008002C0"/>
    <w:rsid w:val="008C5323"/>
    <w:rsid w:val="008F0D83"/>
    <w:rsid w:val="00927862"/>
    <w:rsid w:val="009A6A3B"/>
    <w:rsid w:val="00B823AA"/>
    <w:rsid w:val="00BA45DB"/>
    <w:rsid w:val="00BF4184"/>
    <w:rsid w:val="00BF7964"/>
    <w:rsid w:val="00C0601E"/>
    <w:rsid w:val="00C31D30"/>
    <w:rsid w:val="00CD6E39"/>
    <w:rsid w:val="00CF6E91"/>
    <w:rsid w:val="00D204C2"/>
    <w:rsid w:val="00D85B68"/>
    <w:rsid w:val="00E6004D"/>
    <w:rsid w:val="00E81978"/>
    <w:rsid w:val="00F379B7"/>
    <w:rsid w:val="00F525FA"/>
    <w:rsid w:val="00F7548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E397E"/>
  <w15:chartTrackingRefBased/>
  <w15:docId w15:val="{562B7ABB-EAC4-48FF-AF4B-DFF4F25B6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787401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D27028949E4337BDC496FDA0AD7733"/>
        <w:category>
          <w:name w:val="General"/>
          <w:gallery w:val="placeholder"/>
        </w:category>
        <w:types>
          <w:type w:val="bbPlcHdr"/>
        </w:types>
        <w:behaviors>
          <w:behavior w:val="content"/>
        </w:behaviors>
        <w:guid w:val="{FD166DA9-55FC-4B41-B9DF-E72C8B270E7C}"/>
      </w:docPartPr>
      <w:docPartBody>
        <w:p w:rsidR="00000000" w:rsidRDefault="008536FE">
          <w:pPr>
            <w:pStyle w:val="DFD27028949E4337BDC496FDA0AD7733"/>
          </w:pPr>
          <w:r>
            <w:t>[Title Here, up to 12 Words, on One to Two Lines]</w:t>
          </w:r>
        </w:p>
      </w:docPartBody>
    </w:docPart>
    <w:docPart>
      <w:docPartPr>
        <w:name w:val="4C5720F85DEE498FA5C5C53D916AE9B8"/>
        <w:category>
          <w:name w:val="General"/>
          <w:gallery w:val="placeholder"/>
        </w:category>
        <w:types>
          <w:type w:val="bbPlcHdr"/>
        </w:types>
        <w:behaviors>
          <w:behavior w:val="content"/>
        </w:behaviors>
        <w:guid w:val="{7059C779-AAA9-46C9-B23B-165ED49D705B}"/>
      </w:docPartPr>
      <w:docPartBody>
        <w:p w:rsidR="00000000" w:rsidRDefault="008536FE">
          <w:pPr>
            <w:pStyle w:val="4C5720F85DEE498FA5C5C53D916AE9B8"/>
          </w:pPr>
          <w:r>
            <w:t>[Title Here, up to 12 Words, on One to Two Lines]</w:t>
          </w:r>
        </w:p>
      </w:docPartBody>
    </w:docPart>
    <w:docPart>
      <w:docPartPr>
        <w:name w:val="9FD6EF9B3278467DBDB293BE15084308"/>
        <w:category>
          <w:name w:val="General"/>
          <w:gallery w:val="placeholder"/>
        </w:category>
        <w:types>
          <w:type w:val="bbPlcHdr"/>
        </w:types>
        <w:behaviors>
          <w:behavior w:val="content"/>
        </w:behaviors>
        <w:guid w:val="{232A6741-65C0-4496-9BFD-331B48D16A67}"/>
      </w:docPartPr>
      <w:docPartBody>
        <w:p w:rsidR="00000000" w:rsidRDefault="008536FE">
          <w:pPr>
            <w:pStyle w:val="9FD6EF9B3278467DBDB293BE15084308"/>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FUITex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FE"/>
    <w:rsid w:val="00853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D27028949E4337BDC496FDA0AD7733">
    <w:name w:val="DFD27028949E4337BDC496FDA0AD7733"/>
  </w:style>
  <w:style w:type="paragraph" w:customStyle="1" w:styleId="6A10C013B9074B5E8F3FA4C65BC493A4">
    <w:name w:val="6A10C013B9074B5E8F3FA4C65BC493A4"/>
  </w:style>
  <w:style w:type="paragraph" w:customStyle="1" w:styleId="29A556440E3B42AEA165CAE87934B514">
    <w:name w:val="29A556440E3B42AEA165CAE87934B514"/>
  </w:style>
  <w:style w:type="paragraph" w:customStyle="1" w:styleId="C2D4AA4BCBC04EE48E86B41EE9B13E38">
    <w:name w:val="C2D4AA4BCBC04EE48E86B41EE9B13E38"/>
  </w:style>
  <w:style w:type="paragraph" w:customStyle="1" w:styleId="23234287E17E42D881A992AF5FC750B5">
    <w:name w:val="23234287E17E42D881A992AF5FC750B5"/>
  </w:style>
  <w:style w:type="paragraph" w:customStyle="1" w:styleId="4C5AAADA8F8D46338DB4695A7A465ABC">
    <w:name w:val="4C5AAADA8F8D46338DB4695A7A465ABC"/>
  </w:style>
  <w:style w:type="character" w:styleId="Emphasis">
    <w:name w:val="Emphasis"/>
    <w:basedOn w:val="DefaultParagraphFont"/>
    <w:uiPriority w:val="4"/>
    <w:unhideWhenUsed/>
    <w:qFormat/>
    <w:rPr>
      <w:i/>
      <w:iCs/>
    </w:rPr>
  </w:style>
  <w:style w:type="paragraph" w:customStyle="1" w:styleId="A8544BB0359F4A5B919C0153A814CE2D">
    <w:name w:val="A8544BB0359F4A5B919C0153A814CE2D"/>
  </w:style>
  <w:style w:type="paragraph" w:customStyle="1" w:styleId="CB6025228DBE4AC186E0F5D63A9B9388">
    <w:name w:val="CB6025228DBE4AC186E0F5D63A9B9388"/>
  </w:style>
  <w:style w:type="paragraph" w:customStyle="1" w:styleId="4C5720F85DEE498FA5C5C53D916AE9B8">
    <w:name w:val="4C5720F85DEE498FA5C5C53D916AE9B8"/>
  </w:style>
  <w:style w:type="paragraph" w:customStyle="1" w:styleId="B552DF555EDF4A63A01E54767CD9E868">
    <w:name w:val="B552DF555EDF4A63A01E54767CD9E868"/>
  </w:style>
  <w:style w:type="paragraph" w:customStyle="1" w:styleId="A3E8D9FD630747EF94EB51B077AD4D9B">
    <w:name w:val="A3E8D9FD630747EF94EB51B077AD4D9B"/>
  </w:style>
  <w:style w:type="paragraph" w:customStyle="1" w:styleId="8988DF4312F841C893E90AC2379248B1">
    <w:name w:val="8988DF4312F841C893E90AC2379248B1"/>
  </w:style>
  <w:style w:type="paragraph" w:customStyle="1" w:styleId="02D33FFAE9A44BD490289A92BAA963AC">
    <w:name w:val="02D33FFAE9A44BD490289A92BAA963AC"/>
  </w:style>
  <w:style w:type="paragraph" w:customStyle="1" w:styleId="BE0DEFEC46994889AB66C05318231093">
    <w:name w:val="BE0DEFEC46994889AB66C05318231093"/>
  </w:style>
  <w:style w:type="paragraph" w:customStyle="1" w:styleId="6FD7CFC0F74D46EBAE6540D7821F41CE">
    <w:name w:val="6FD7CFC0F74D46EBAE6540D7821F41CE"/>
  </w:style>
  <w:style w:type="paragraph" w:customStyle="1" w:styleId="CE76032788D14BBE8CE063B404627DD2">
    <w:name w:val="CE76032788D14BBE8CE063B404627DD2"/>
  </w:style>
  <w:style w:type="paragraph" w:customStyle="1" w:styleId="946CCDDD21064AC992EC3D496FA7FF58">
    <w:name w:val="946CCDDD21064AC992EC3D496FA7FF58"/>
  </w:style>
  <w:style w:type="paragraph" w:customStyle="1" w:styleId="1CF8419725444238A5F142B382047082">
    <w:name w:val="1CF8419725444238A5F142B382047082"/>
  </w:style>
  <w:style w:type="paragraph" w:customStyle="1" w:styleId="C867BA3D08804BE6AA431634918AA81F">
    <w:name w:val="C867BA3D08804BE6AA431634918AA81F"/>
  </w:style>
  <w:style w:type="paragraph" w:customStyle="1" w:styleId="A3F3947249E9428083DACC9CD5FE9BD5">
    <w:name w:val="A3F3947249E9428083DACC9CD5FE9BD5"/>
  </w:style>
  <w:style w:type="paragraph" w:customStyle="1" w:styleId="9B9642A2A9664FEB89711BBFF58AB3CE">
    <w:name w:val="9B9642A2A9664FEB89711BBFF58AB3CE"/>
  </w:style>
  <w:style w:type="paragraph" w:customStyle="1" w:styleId="E73BAA38205E4301BAF2BF2CAC187678">
    <w:name w:val="E73BAA38205E4301BAF2BF2CAC187678"/>
  </w:style>
  <w:style w:type="paragraph" w:customStyle="1" w:styleId="8E51BE84E30F472BB65B095A7E648681">
    <w:name w:val="8E51BE84E30F472BB65B095A7E648681"/>
  </w:style>
  <w:style w:type="paragraph" w:customStyle="1" w:styleId="7FF11EBF1AF2443AB3638C195467B437">
    <w:name w:val="7FF11EBF1AF2443AB3638C195467B437"/>
  </w:style>
  <w:style w:type="paragraph" w:customStyle="1" w:styleId="BB13D8FA6DC7426C80221290A84B3D30">
    <w:name w:val="BB13D8FA6DC7426C80221290A84B3D30"/>
  </w:style>
  <w:style w:type="paragraph" w:customStyle="1" w:styleId="3B38CC6F0D8E492297CC03885128B746">
    <w:name w:val="3B38CC6F0D8E492297CC03885128B746"/>
  </w:style>
  <w:style w:type="paragraph" w:customStyle="1" w:styleId="DD5AB5B431F0458BAD26A0C526A6DBF8">
    <w:name w:val="DD5AB5B431F0458BAD26A0C526A6DBF8"/>
  </w:style>
  <w:style w:type="paragraph" w:customStyle="1" w:styleId="7F556B9EDED24FA2A65886166386DC2F">
    <w:name w:val="7F556B9EDED24FA2A65886166386DC2F"/>
  </w:style>
  <w:style w:type="paragraph" w:customStyle="1" w:styleId="87FEE61C903B4716A2246FCBF2C34DE8">
    <w:name w:val="87FEE61C903B4716A2246FCBF2C34DE8"/>
  </w:style>
  <w:style w:type="paragraph" w:customStyle="1" w:styleId="A1B7D80FBED34949A0FE221C9D0EA5C6">
    <w:name w:val="A1B7D80FBED34949A0FE221C9D0EA5C6"/>
  </w:style>
  <w:style w:type="paragraph" w:customStyle="1" w:styleId="2C615B0C24284BB98616C88E87AB0918">
    <w:name w:val="2C615B0C24284BB98616C88E87AB0918"/>
  </w:style>
  <w:style w:type="paragraph" w:customStyle="1" w:styleId="22A028F58F0D4C5EB53015F246097551">
    <w:name w:val="22A028F58F0D4C5EB53015F246097551"/>
  </w:style>
  <w:style w:type="paragraph" w:customStyle="1" w:styleId="3CCA39A289314FAA97EBF95BAAE7745D">
    <w:name w:val="3CCA39A289314FAA97EBF95BAAE7745D"/>
  </w:style>
  <w:style w:type="paragraph" w:customStyle="1" w:styleId="89E96BFA7AD24102B376876FDA3206C1">
    <w:name w:val="89E96BFA7AD24102B376876FDA3206C1"/>
  </w:style>
  <w:style w:type="paragraph" w:customStyle="1" w:styleId="D451650C1C3544E3BF7F1BAFC88ADC30">
    <w:name w:val="D451650C1C3544E3BF7F1BAFC88ADC30"/>
  </w:style>
  <w:style w:type="paragraph" w:customStyle="1" w:styleId="E412475153BC4EB1B555F7B5DB21C87B">
    <w:name w:val="E412475153BC4EB1B555F7B5DB21C87B"/>
  </w:style>
  <w:style w:type="paragraph" w:customStyle="1" w:styleId="0B5B92DCE64D45C1939CF94F1339E447">
    <w:name w:val="0B5B92DCE64D45C1939CF94F1339E447"/>
  </w:style>
  <w:style w:type="paragraph" w:customStyle="1" w:styleId="01202452725E471680917DE08F06A383">
    <w:name w:val="01202452725E471680917DE08F06A383"/>
  </w:style>
  <w:style w:type="paragraph" w:customStyle="1" w:styleId="4D496C5AAB03420EB39686E61C2442A1">
    <w:name w:val="4D496C5AAB03420EB39686E61C2442A1"/>
  </w:style>
  <w:style w:type="paragraph" w:customStyle="1" w:styleId="188CE90A5554469B948CFFF0196945B3">
    <w:name w:val="188CE90A5554469B948CFFF0196945B3"/>
  </w:style>
  <w:style w:type="paragraph" w:customStyle="1" w:styleId="BC2099AA98A7454DAA75ED3CA38EBE8D">
    <w:name w:val="BC2099AA98A7454DAA75ED3CA38EBE8D"/>
  </w:style>
  <w:style w:type="paragraph" w:customStyle="1" w:styleId="85322B3675AC4D3595C522A0B25D8C23">
    <w:name w:val="85322B3675AC4D3595C522A0B25D8C23"/>
  </w:style>
  <w:style w:type="paragraph" w:customStyle="1" w:styleId="783E07D703ED42BC90B757000674AB84">
    <w:name w:val="783E07D703ED42BC90B757000674AB84"/>
  </w:style>
  <w:style w:type="paragraph" w:customStyle="1" w:styleId="485D58D7344E48C4BF7493B195C658B7">
    <w:name w:val="485D58D7344E48C4BF7493B195C658B7"/>
  </w:style>
  <w:style w:type="paragraph" w:customStyle="1" w:styleId="5B1A6ABEA6894AA49CA025CB8EE696A6">
    <w:name w:val="5B1A6ABEA6894AA49CA025CB8EE696A6"/>
  </w:style>
  <w:style w:type="paragraph" w:customStyle="1" w:styleId="3D5C4B2CA64E410BA2E9B29A747DDAB7">
    <w:name w:val="3D5C4B2CA64E410BA2E9B29A747DDAB7"/>
  </w:style>
  <w:style w:type="paragraph" w:customStyle="1" w:styleId="1B705CCD5FE24A8997A885A96DF53DB8">
    <w:name w:val="1B705CCD5FE24A8997A885A96DF53DB8"/>
  </w:style>
  <w:style w:type="paragraph" w:customStyle="1" w:styleId="B2DFF6078CCA4EA794C2F9DADCB028E2">
    <w:name w:val="B2DFF6078CCA4EA794C2F9DADCB028E2"/>
  </w:style>
  <w:style w:type="paragraph" w:customStyle="1" w:styleId="A2E65F75A04648DCB9C401AF6D4FE933">
    <w:name w:val="A2E65F75A04648DCB9C401AF6D4FE933"/>
  </w:style>
  <w:style w:type="paragraph" w:customStyle="1" w:styleId="EEBA00339BEB4FE695562E1FA97BB01E">
    <w:name w:val="EEBA00339BEB4FE695562E1FA97BB01E"/>
  </w:style>
  <w:style w:type="paragraph" w:customStyle="1" w:styleId="7F940586D6BD4DCBB03E863BA49A0D62">
    <w:name w:val="7F940586D6BD4DCBB03E863BA49A0D62"/>
  </w:style>
  <w:style w:type="paragraph" w:customStyle="1" w:styleId="E9766A392B624B03A8E465B1BC80B902">
    <w:name w:val="E9766A392B624B03A8E465B1BC80B902"/>
  </w:style>
  <w:style w:type="paragraph" w:customStyle="1" w:styleId="679C235E91BB446EA3D808045A55B86C">
    <w:name w:val="679C235E91BB446EA3D808045A55B86C"/>
  </w:style>
  <w:style w:type="paragraph" w:customStyle="1" w:styleId="950C125B86854CFD9C3E5973ACA560CB">
    <w:name w:val="950C125B86854CFD9C3E5973ACA560CB"/>
  </w:style>
  <w:style w:type="paragraph" w:customStyle="1" w:styleId="26AFE231B75D4CABBE462BD8FEED59EE">
    <w:name w:val="26AFE231B75D4CABBE462BD8FEED59EE"/>
  </w:style>
  <w:style w:type="paragraph" w:customStyle="1" w:styleId="83AB69B653664B12AC9BBF85F723217D">
    <w:name w:val="83AB69B653664B12AC9BBF85F723217D"/>
  </w:style>
  <w:style w:type="paragraph" w:customStyle="1" w:styleId="0D9036BCE2CE449296DFDDFE3C73295F">
    <w:name w:val="0D9036BCE2CE449296DFDDFE3C73295F"/>
  </w:style>
  <w:style w:type="paragraph" w:customStyle="1" w:styleId="5430E8E28E984A2BA383A8C853A42306">
    <w:name w:val="5430E8E28E984A2BA383A8C853A42306"/>
  </w:style>
  <w:style w:type="paragraph" w:customStyle="1" w:styleId="3EF99C80B5BC44A89A163C9DB556A4D2">
    <w:name w:val="3EF99C80B5BC44A89A163C9DB556A4D2"/>
  </w:style>
  <w:style w:type="paragraph" w:customStyle="1" w:styleId="87BDD258495440E3A44589FD46BB16F1">
    <w:name w:val="87BDD258495440E3A44589FD46BB16F1"/>
  </w:style>
  <w:style w:type="paragraph" w:customStyle="1" w:styleId="6E7F514AE6104C9ABB97B293400C24D9">
    <w:name w:val="6E7F514AE6104C9ABB97B293400C24D9"/>
  </w:style>
  <w:style w:type="paragraph" w:customStyle="1" w:styleId="9FD6EF9B3278467DBDB293BE15084308">
    <w:name w:val="9FD6EF9B3278467DBDB293BE15084308"/>
  </w:style>
  <w:style w:type="paragraph" w:customStyle="1" w:styleId="FA8DA40B0A6C44AAA4B60A864F676E59">
    <w:name w:val="FA8DA40B0A6C44AAA4B60A864F676E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Advanced Open Source Development Final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D39476-5089-404A-A49C-296E87C94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35</TotalTime>
  <Pages>5</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Open Source Development Final Project</dc:title>
  <dc:subject/>
  <dc:creator>Brian Colantonio</dc:creator>
  <cp:keywords/>
  <dc:description/>
  <cp:lastModifiedBy>Brian Colantonio</cp:lastModifiedBy>
  <cp:revision>3</cp:revision>
  <dcterms:created xsi:type="dcterms:W3CDTF">2019-03-11T22:04:00Z</dcterms:created>
  <dcterms:modified xsi:type="dcterms:W3CDTF">2019-03-11T22:39:00Z</dcterms:modified>
</cp:coreProperties>
</file>